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5" w:type="dxa"/>
        <w:tblInd w:w="-695" w:type="dxa"/>
        <w:tblBorders>
          <w:top w:val="thinThickMediumGap" w:sz="12" w:space="0" w:color="808080"/>
          <w:left w:val="thinThickMediumGap" w:sz="12" w:space="0" w:color="808080"/>
          <w:bottom w:val="thickThinMediumGap" w:sz="12" w:space="0" w:color="808080"/>
          <w:right w:val="thickThinMediumGap" w:sz="12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  <w:gridCol w:w="6065"/>
      </w:tblGrid>
      <w:tr w:rsidR="00ED0325" w14:paraId="3FF13450" w14:textId="77777777">
        <w:trPr>
          <w:trHeight w:val="930"/>
        </w:trPr>
        <w:tc>
          <w:tcPr>
            <w:tcW w:w="4320" w:type="dxa"/>
            <w:vMerge w:val="restart"/>
            <w:tcBorders>
              <w:right w:val="thinThickMediumGap" w:sz="8" w:space="0" w:color="808080"/>
            </w:tcBorders>
          </w:tcPr>
          <w:p w14:paraId="7EBBFCE7" w14:textId="77777777" w:rsidR="00736797" w:rsidRDefault="00822276" w:rsidP="00522971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7DB6B" wp14:editId="31097708">
                      <wp:simplePos x="0" y="0"/>
                      <wp:positionH relativeFrom="page">
                        <wp:posOffset>54610</wp:posOffset>
                      </wp:positionH>
                      <wp:positionV relativeFrom="page">
                        <wp:posOffset>841375</wp:posOffset>
                      </wp:positionV>
                      <wp:extent cx="1914525" cy="1130300"/>
                      <wp:effectExtent l="0" t="3175" r="2540" b="0"/>
                      <wp:wrapNone/>
                      <wp:docPr id="5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13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980C0" w14:textId="77777777" w:rsidR="0061365D" w:rsidRPr="00AD43FA" w:rsidRDefault="003940CC" w:rsidP="006136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Company N</w:t>
                                  </w:r>
                                  <w:r w:rsidR="0061365D" w:rsidRPr="00AD43FA">
                                    <w:rPr>
                                      <w:b/>
                                      <w:bCs/>
                                    </w:rPr>
                                    <w:t>ame</w:t>
                                  </w:r>
                                </w:p>
                                <w:p w14:paraId="7F3CFD6B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Street Address</w:t>
                                  </w:r>
                                </w:p>
                                <w:p w14:paraId="61D2F080" w14:textId="77777777" w:rsidR="0061365D" w:rsidRPr="00112BAA" w:rsidRDefault="003940CC" w:rsidP="00112BAA">
                                  <w:pPr>
                                    <w:pStyle w:val="Address"/>
                                  </w:pPr>
                                  <w:r>
                                    <w:t xml:space="preserve">City, ST </w:t>
                                  </w:r>
                                  <w:r w:rsidR="0061365D" w:rsidRPr="00112BAA">
                                    <w:t xml:space="preserve"> ZIP Code</w:t>
                                  </w:r>
                                </w:p>
                                <w:p w14:paraId="7461374A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Phone Number</w:t>
                                  </w:r>
                                </w:p>
                                <w:p w14:paraId="5092F516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Web 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margin-left:4.3pt;margin-top:66.25pt;width:150.7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lRtQ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" filled="f" stroked="f">
                      <v:textbox>
                        <w:txbxContent>
                          <w:p w14:paraId="1C2980C0" w14:textId="77777777" w:rsidR="0061365D" w:rsidRPr="00AD43FA" w:rsidRDefault="003940CC" w:rsidP="006136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Company N</w:t>
                            </w:r>
                            <w:r w:rsidR="0061365D" w:rsidRPr="00AD43FA">
                              <w:rPr>
                                <w:b/>
                                <w:bCs/>
                              </w:rPr>
                              <w:t>ame</w:t>
                            </w:r>
                          </w:p>
                          <w:p w14:paraId="7F3CFD6B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Street Address</w:t>
                            </w:r>
                          </w:p>
                          <w:p w14:paraId="61D2F080" w14:textId="77777777" w:rsidR="0061365D" w:rsidRPr="00112BAA" w:rsidRDefault="003940CC" w:rsidP="00112BAA">
                            <w:pPr>
                              <w:pStyle w:val="Address"/>
                            </w:pPr>
                            <w:r>
                              <w:t xml:space="preserve">City, ST </w:t>
                            </w:r>
                            <w:r w:rsidR="0061365D" w:rsidRPr="00112BAA">
                              <w:t xml:space="preserve"> ZIP Code</w:t>
                            </w:r>
                          </w:p>
                          <w:p w14:paraId="7461374A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Phone Number</w:t>
                            </w:r>
                          </w:p>
                          <w:p w14:paraId="5092F516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Web Site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53283B9B" wp14:editId="49839102">
                      <wp:simplePos x="0" y="0"/>
                      <wp:positionH relativeFrom="page">
                        <wp:posOffset>38100</wp:posOffset>
                      </wp:positionH>
                      <wp:positionV relativeFrom="page">
                        <wp:posOffset>1905000</wp:posOffset>
                      </wp:positionV>
                      <wp:extent cx="1097280" cy="807720"/>
                      <wp:effectExtent l="0" t="0" r="7620" b="190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4" name="Text Box 23" descr="Fax mach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80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9FEA75" w14:textId="77777777" w:rsidR="00AD43FA" w:rsidRPr="00AD43FA" w:rsidRDefault="0082227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83E81C" wp14:editId="386C4FE4">
                                        <wp:extent cx="914400" cy="676275"/>
                                        <wp:effectExtent l="0" t="0" r="0" b="9525"/>
                                        <wp:docPr id="1" name="Picture 1" descr="Fax mach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Fax machi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676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7" type="#_x0000_t202" alt="Description: Fax machine" style="position:absolute;margin-left:3pt;margin-top:150pt;width:86.4pt;height:63.6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" stroked="f">
                      <v:fill opacity="0"/>
                      <v:textbox style="mso-fit-shape-to-text:t">
                        <w:txbxContent>
                          <w:p w14:paraId="659FEA75" w14:textId="77777777" w:rsidR="00AD43FA" w:rsidRPr="00AD43FA" w:rsidRDefault="008222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3E81C" wp14:editId="386C4FE4">
                                  <wp:extent cx="914400" cy="676275"/>
                                  <wp:effectExtent l="0" t="0" r="0" b="9525"/>
                                  <wp:docPr id="1" name="Picture 1" descr="Fax mach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ax mach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ight"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5EE28D" wp14:editId="6E26197B">
                      <wp:simplePos x="0" y="0"/>
                      <wp:positionH relativeFrom="page">
                        <wp:posOffset>27305</wp:posOffset>
                      </wp:positionH>
                      <wp:positionV relativeFrom="paragraph">
                        <wp:posOffset>-962660</wp:posOffset>
                      </wp:positionV>
                      <wp:extent cx="2632710" cy="850900"/>
                      <wp:effectExtent l="8255" t="8890" r="6985" b="698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3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2710" cy="85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4758DB" w14:textId="77777777" w:rsidR="00EF7A4E" w:rsidRDefault="00EF7A4E" w:rsidP="00EF7A4E">
                                  <w:pPr>
                                    <w:pStyle w:val="Heading1"/>
                                  </w:pPr>
                                  <w:r>
                                    <w:t>F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 xml:space="preserve"> A 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8" type="#_x0000_t202" style="position:absolute;margin-left:2.15pt;margin-top:-75.8pt;width:207.3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" stroked="f">
                      <v:fill opacity="0"/>
                      <v:textbox>
                        <w:txbxContent>
                          <w:p w14:paraId="6D4758DB" w14:textId="77777777" w:rsidR="00EF7A4E" w:rsidRDefault="00EF7A4E" w:rsidP="00EF7A4E">
                            <w:pPr>
                              <w:pStyle w:val="Heading1"/>
                            </w:pPr>
                            <w:r>
                              <w:t>F</w:t>
                            </w:r>
                            <w:r w:rsidR="005B3D08">
                              <w:t xml:space="preserve"> </w:t>
                            </w:r>
                            <w:r>
                              <w:t xml:space="preserve"> A </w:t>
                            </w:r>
                            <w:r w:rsidR="005B3D08">
                              <w:t xml:space="preserve"> 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  <w10:wrap type="tight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AC70DB" wp14:editId="60724E0F">
                      <wp:simplePos x="0" y="0"/>
                      <wp:positionH relativeFrom="column">
                        <wp:posOffset>-2574925</wp:posOffset>
                      </wp:positionH>
                      <wp:positionV relativeFrom="paragraph">
                        <wp:posOffset>847725</wp:posOffset>
                      </wp:positionV>
                      <wp:extent cx="1914525" cy="1235075"/>
                      <wp:effectExtent l="0" t="0" r="3175" b="3175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23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F130B1" w14:textId="77777777" w:rsidR="00C75894" w:rsidRPr="00AD43FA" w:rsidRDefault="004C1A76" w:rsidP="00AD43F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D43FA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 w:rsidR="002A4209" w:rsidRPr="00AD43FA">
                                    <w:rPr>
                                      <w:b/>
                                      <w:bCs/>
                                    </w:rPr>
                                    <w:t>ompany</w:t>
                                  </w:r>
                                  <w:r w:rsidR="00C874A4" w:rsidRPr="00AD43FA">
                                    <w:rPr>
                                      <w:b/>
                                      <w:bCs/>
                                    </w:rPr>
                                    <w:t xml:space="preserve"> name</w:t>
                                  </w:r>
                                </w:p>
                                <w:p w14:paraId="70E5E9D6" w14:textId="77777777" w:rsidR="00C874A4" w:rsidRPr="00AD43FA" w:rsidRDefault="002A4209" w:rsidP="00AD43FA">
                                  <w:r w:rsidRPr="00AD43FA">
                                    <w:t>Street Address</w:t>
                                  </w:r>
                                </w:p>
                                <w:p w14:paraId="3F48BA64" w14:textId="77777777" w:rsidR="00C874A4" w:rsidRPr="00AD43FA" w:rsidRDefault="002A4209" w:rsidP="00AD43FA">
                                  <w:r w:rsidRPr="00AD43FA">
                                    <w:t>City, State, ZIP Code</w:t>
                                  </w:r>
                                </w:p>
                                <w:p w14:paraId="64236DB6" w14:textId="77777777" w:rsidR="00C874A4" w:rsidRPr="00AD43FA" w:rsidRDefault="002A4209" w:rsidP="00AD43FA">
                                  <w:r w:rsidRPr="00AD43FA">
                                    <w:t>Phone N</w:t>
                                  </w:r>
                                  <w:r w:rsidR="00C874A4" w:rsidRPr="00AD43FA">
                                    <w:t>umber</w:t>
                                  </w:r>
                                </w:p>
                                <w:p w14:paraId="3E34C1B9" w14:textId="77777777" w:rsidR="00C874A4" w:rsidRDefault="00C874A4" w:rsidP="00AD43F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Web </w:t>
                                  </w:r>
                                  <w:r w:rsidR="002A4209">
                                    <w:rPr>
                                      <w:rFonts w:ascii="Arial" w:hAnsi="Arial" w:cs="Arial"/>
                                    </w:rPr>
                                    <w:t>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-202.75pt;margin-top:66.75pt;width:150.75pt;height:9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4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" filled="f" stroked="f">
                      <v:textbox>
                        <w:txbxContent>
                          <w:p w14:paraId="65F130B1" w14:textId="77777777" w:rsidR="00C75894" w:rsidRPr="00AD43FA" w:rsidRDefault="004C1A76" w:rsidP="00AD43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43F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A4209" w:rsidRPr="00AD43FA">
                              <w:rPr>
                                <w:b/>
                                <w:bCs/>
                              </w:rPr>
                              <w:t>ompany</w:t>
                            </w:r>
                            <w:r w:rsidR="00C874A4" w:rsidRPr="00AD43FA">
                              <w:rPr>
                                <w:b/>
                                <w:bCs/>
                              </w:rPr>
                              <w:t xml:space="preserve"> name</w:t>
                            </w:r>
                          </w:p>
                          <w:p w14:paraId="70E5E9D6" w14:textId="77777777" w:rsidR="00C874A4" w:rsidRPr="00AD43FA" w:rsidRDefault="002A4209" w:rsidP="00AD43FA">
                            <w:r w:rsidRPr="00AD43FA">
                              <w:t>Street Address</w:t>
                            </w:r>
                          </w:p>
                          <w:p w14:paraId="3F48BA64" w14:textId="77777777" w:rsidR="00C874A4" w:rsidRPr="00AD43FA" w:rsidRDefault="002A4209" w:rsidP="00AD43FA">
                            <w:r w:rsidRPr="00AD43FA">
                              <w:t>City, State, ZIP Code</w:t>
                            </w:r>
                          </w:p>
                          <w:p w14:paraId="64236DB6" w14:textId="77777777" w:rsidR="00C874A4" w:rsidRPr="00AD43FA" w:rsidRDefault="002A4209" w:rsidP="00AD43FA">
                            <w:r w:rsidRPr="00AD43FA">
                              <w:t>Phone N</w:t>
                            </w:r>
                            <w:r w:rsidR="00C874A4" w:rsidRPr="00AD43FA">
                              <w:t>umber</w:t>
                            </w:r>
                          </w:p>
                          <w:p w14:paraId="3E34C1B9" w14:textId="77777777" w:rsidR="00C874A4" w:rsidRDefault="00C874A4" w:rsidP="00AD43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 </w:t>
                            </w:r>
                            <w:r w:rsidR="002A4209">
                              <w:rPr>
                                <w:rFonts w:ascii="Arial" w:hAnsi="Arial" w:cs="Arial"/>
                              </w:rPr>
                              <w:t>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65" w:type="dxa"/>
            <w:tcBorders>
              <w:top w:val="thinThickMediumGap" w:sz="12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0CE216DE" w14:textId="77777777" w:rsidR="00736797" w:rsidRPr="00AC0050" w:rsidRDefault="00736797" w:rsidP="00E53D84">
            <w:r>
              <w:t>To</w:t>
            </w:r>
            <w:r w:rsidR="002A4209">
              <w:t>:</w:t>
            </w:r>
            <w:r w:rsidR="0061365D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  <w:p w14:paraId="5893FA2B" w14:textId="77777777" w:rsidR="00736797" w:rsidRDefault="00736797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</w:tc>
      </w:tr>
      <w:tr w:rsidR="00ED0325" w14:paraId="36686D94" w14:textId="77777777">
        <w:trPr>
          <w:trHeight w:val="990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2370C219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37D2F52D" w14:textId="77777777" w:rsidR="00736797" w:rsidRDefault="00736797" w:rsidP="00E53D84">
            <w:r w:rsidRPr="00ED0325">
              <w:t>From</w:t>
            </w:r>
            <w:r w:rsidR="002A4209" w:rsidRPr="00ED0325">
              <w:t>:</w:t>
            </w:r>
            <w:r w:rsidR="0061365D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  <w:p w14:paraId="33148CC0" w14:textId="77777777" w:rsidR="00736797" w:rsidRDefault="000E7B38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</w:tc>
      </w:tr>
      <w:tr w:rsidR="008F1089" w14:paraId="0F7C07A3" w14:textId="77777777">
        <w:trPr>
          <w:trHeight w:val="644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5F4099B6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4C55B7E1" w14:textId="77777777" w:rsidR="00736797" w:rsidRPr="00EF7A4E" w:rsidRDefault="00736797" w:rsidP="003940CC">
            <w:pPr>
              <w:pStyle w:val="LastLine"/>
            </w:pPr>
            <w:r w:rsidRPr="00ED0325">
              <w:t>Date</w:t>
            </w:r>
            <w:r w:rsidR="002A4209" w:rsidRPr="003940CC">
              <w:rPr>
                <w:b/>
              </w:rPr>
              <w:t>:</w:t>
            </w:r>
            <w:r w:rsidR="0061365D" w:rsidRPr="003940CC">
              <w:rPr>
                <w:b/>
              </w:rPr>
              <w:t xml:space="preserve"> </w:t>
            </w:r>
            <w:r w:rsidR="00E53D84" w:rsidRPr="003940CC">
              <w:fldChar w:fldCharType="begin"/>
            </w:r>
            <w:r w:rsidR="00E53D84" w:rsidRPr="003940CC">
              <w:instrText>DATE</w:instrText>
            </w:r>
            <w:r w:rsidR="00E53D84" w:rsidRPr="003940CC">
              <w:fldChar w:fldCharType="separate"/>
            </w:r>
            <w:r w:rsidR="00A61893">
              <w:rPr>
                <w:noProof/>
              </w:rPr>
              <w:t>4/19/2010</w:t>
            </w:r>
            <w:r w:rsidR="00E53D84" w:rsidRPr="003940CC">
              <w:fldChar w:fldCharType="end"/>
            </w:r>
          </w:p>
        </w:tc>
      </w:tr>
      <w:tr w:rsidR="008F1089" w14:paraId="34B2992C" w14:textId="77777777">
        <w:trPr>
          <w:trHeight w:val="833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243DA3FA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6BC8644A" w14:textId="77777777" w:rsidR="00736797" w:rsidRPr="00ED0325" w:rsidRDefault="00736797" w:rsidP="008F1089">
            <w:r w:rsidRPr="00ED0325">
              <w:t>Rega</w:t>
            </w:r>
            <w:r w:rsidR="000030BA" w:rsidRPr="00ED0325">
              <w:t>r</w:t>
            </w:r>
            <w:r w:rsidRPr="00ED0325">
              <w:t>ding</w:t>
            </w:r>
            <w:r w:rsidR="002A4209" w:rsidRPr="00ED0325">
              <w:t>:</w:t>
            </w:r>
          </w:p>
          <w:p w14:paraId="01BC6D1D" w14:textId="77777777" w:rsidR="00736797" w:rsidRPr="00EF7A4E" w:rsidRDefault="00E53D84" w:rsidP="00E15965">
            <w:pPr>
              <w:pStyle w:val="LastLine"/>
              <w:rPr>
                <w:b/>
              </w:rPr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DoFieldClick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subject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ED0325" w14:paraId="179D4B48" w14:textId="77777777">
        <w:trPr>
          <w:trHeight w:val="914"/>
        </w:trPr>
        <w:tc>
          <w:tcPr>
            <w:tcW w:w="4320" w:type="dxa"/>
            <w:vMerge/>
            <w:tcBorders>
              <w:bottom w:val="thinThickMediumGap" w:sz="8" w:space="0" w:color="808080"/>
              <w:right w:val="thinThickMediumGap" w:sz="8" w:space="0" w:color="808080"/>
            </w:tcBorders>
          </w:tcPr>
          <w:p w14:paraId="42AB0A33" w14:textId="77777777" w:rsidR="005937C4" w:rsidRDefault="005937C4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36B30F82" w14:textId="77777777" w:rsidR="005937C4" w:rsidRDefault="005937C4" w:rsidP="008F1089">
            <w:r>
              <w:t xml:space="preserve">Phone number for </w:t>
            </w:r>
            <w:r w:rsidRPr="00ED0325">
              <w:rPr>
                <w:bCs/>
              </w:rPr>
              <w:t>follow-up</w:t>
            </w:r>
            <w:r w:rsidR="002A4209">
              <w:t>:</w:t>
            </w:r>
          </w:p>
          <w:p w14:paraId="0E66C4EC" w14:textId="77777777" w:rsidR="005937C4" w:rsidRDefault="00E53D84" w:rsidP="00E15965">
            <w:pPr>
              <w:pStyle w:val="LastLine"/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</w:instrText>
            </w:r>
            <w:r w:rsidRPr="00AC0050">
              <w:instrText>o</w:instrText>
            </w:r>
            <w:r w:rsidR="003940CC">
              <w:instrText>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number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736797" w14:paraId="48F92614" w14:textId="77777777">
        <w:trPr>
          <w:trHeight w:val="7943"/>
        </w:trPr>
        <w:tc>
          <w:tcPr>
            <w:tcW w:w="10385" w:type="dxa"/>
            <w:gridSpan w:val="2"/>
            <w:tcBorders>
              <w:top w:val="thinThickMediumGap" w:sz="8" w:space="0" w:color="808080"/>
              <w:bottom w:val="thickThinMediumGap" w:sz="12" w:space="0" w:color="808080"/>
            </w:tcBorders>
          </w:tcPr>
          <w:p w14:paraId="085DCFD1" w14:textId="77777777" w:rsidR="00736797" w:rsidRDefault="000E7B38" w:rsidP="003940CC">
            <w:pPr>
              <w:pStyle w:val="Comments"/>
            </w:pPr>
            <w:r>
              <w:t>Comments</w:t>
            </w:r>
            <w:r w:rsidR="002A4209">
              <w:t>:</w:t>
            </w:r>
          </w:p>
          <w:p w14:paraId="11FA436B" w14:textId="77777777" w:rsidR="00736797" w:rsidRDefault="00736797"/>
        </w:tc>
      </w:tr>
    </w:tbl>
    <w:p w14:paraId="1936AEAD" w14:textId="77777777" w:rsidR="00EE7DA0" w:rsidRDefault="00EE7DA0"/>
    <w:sectPr w:rsidR="00EE7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76"/>
    <w:rsid w:val="000030BA"/>
    <w:rsid w:val="000D5DAA"/>
    <w:rsid w:val="000E7B38"/>
    <w:rsid w:val="00112BAA"/>
    <w:rsid w:val="00144514"/>
    <w:rsid w:val="002502A2"/>
    <w:rsid w:val="002758F3"/>
    <w:rsid w:val="002A4209"/>
    <w:rsid w:val="002D2ECE"/>
    <w:rsid w:val="002F41AF"/>
    <w:rsid w:val="003334BB"/>
    <w:rsid w:val="00363773"/>
    <w:rsid w:val="003940CC"/>
    <w:rsid w:val="003C47E2"/>
    <w:rsid w:val="0041212D"/>
    <w:rsid w:val="00441DC3"/>
    <w:rsid w:val="00452042"/>
    <w:rsid w:val="00475728"/>
    <w:rsid w:val="004A0703"/>
    <w:rsid w:val="004B1BB1"/>
    <w:rsid w:val="004C1A76"/>
    <w:rsid w:val="00504A7F"/>
    <w:rsid w:val="00522971"/>
    <w:rsid w:val="00553AD3"/>
    <w:rsid w:val="005937C4"/>
    <w:rsid w:val="005B3D08"/>
    <w:rsid w:val="006117BD"/>
    <w:rsid w:val="0061365D"/>
    <w:rsid w:val="00615FFD"/>
    <w:rsid w:val="0068060E"/>
    <w:rsid w:val="00682F45"/>
    <w:rsid w:val="006C2707"/>
    <w:rsid w:val="006F76D9"/>
    <w:rsid w:val="00736797"/>
    <w:rsid w:val="00775027"/>
    <w:rsid w:val="007A586E"/>
    <w:rsid w:val="007B31DC"/>
    <w:rsid w:val="00804AE5"/>
    <w:rsid w:val="00815D9D"/>
    <w:rsid w:val="00822276"/>
    <w:rsid w:val="008253BC"/>
    <w:rsid w:val="008351B5"/>
    <w:rsid w:val="00847C27"/>
    <w:rsid w:val="00862223"/>
    <w:rsid w:val="008D66A8"/>
    <w:rsid w:val="008F1089"/>
    <w:rsid w:val="009420BF"/>
    <w:rsid w:val="009C41B4"/>
    <w:rsid w:val="009C50F9"/>
    <w:rsid w:val="00A22368"/>
    <w:rsid w:val="00A44AA0"/>
    <w:rsid w:val="00A46C7C"/>
    <w:rsid w:val="00A61893"/>
    <w:rsid w:val="00A81E30"/>
    <w:rsid w:val="00AC0050"/>
    <w:rsid w:val="00AD43FA"/>
    <w:rsid w:val="00B613F6"/>
    <w:rsid w:val="00B6735B"/>
    <w:rsid w:val="00BE7398"/>
    <w:rsid w:val="00C755C5"/>
    <w:rsid w:val="00C75894"/>
    <w:rsid w:val="00C7745C"/>
    <w:rsid w:val="00C874A4"/>
    <w:rsid w:val="00D405EC"/>
    <w:rsid w:val="00D6018E"/>
    <w:rsid w:val="00D966A5"/>
    <w:rsid w:val="00E04174"/>
    <w:rsid w:val="00E15965"/>
    <w:rsid w:val="00E53D84"/>
    <w:rsid w:val="00EA207A"/>
    <w:rsid w:val="00ED0325"/>
    <w:rsid w:val="00EE7DA0"/>
    <w:rsid w:val="00EF7A4E"/>
    <w:rsid w:val="00F07B52"/>
    <w:rsid w:val="00F372DF"/>
    <w:rsid w:val="00F43A92"/>
    <w:rsid w:val="00F521E9"/>
    <w:rsid w:val="00F605AA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4F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hild\AppData\Roaming\Microsoft\Templates\Business%20fax%20cover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ny xmlns="http://schemas.microsoft.com/sharepoint/v3">Acme Inc</Compan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usinessFax" ma:contentTypeID="0x010100AA8705BBBC554342BC1396AB7FB723B40100B6BA0FCE4983E547B936216D20185E58" ma:contentTypeVersion="1" ma:contentTypeDescription="" ma:contentTypeScope="" ma:versionID="a5ff3ca81331ea4ea6b1a1ef6cfc921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94a944ec7a2518c64824e5fdded350e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pan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pany" ma:index="8" ma:displayName="Company" ma:internalName="Compan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59F53-B67D-489E-A7F8-0DD808761D33}">
  <ds:schemaRefs>
    <ds:schemaRef ds:uri="http://purl.org/dc/dcmitype/"/>
    <ds:schemaRef ds:uri="http://schemas.microsoft.com/office/2006/documentManagement/types"/>
    <ds:schemaRef ds:uri="http://schemas.microsoft.com/sharepoint/v3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4DEF665-6DE8-427B-8755-CCA292465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28294-5943-4690-8B3F-2478793A8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fax cover sheet</Template>
  <TotalTime>1</TotalTime>
  <Pages>1</Pages>
  <Words>44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Hild</dc:creator>
  <cp:lastModifiedBy>Ed Hild</cp:lastModifiedBy>
  <cp:revision>1</cp:revision>
  <cp:lastPrinted>2003-08-25T20:36:00Z</cp:lastPrinted>
  <dcterms:created xsi:type="dcterms:W3CDTF">2010-04-20T02:07:00Z</dcterms:created>
  <dcterms:modified xsi:type="dcterms:W3CDTF">2010-04-20T02:08:00Z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0x010100AA8705BBBC554342BC1396AB7FB723B40100B6BA0FCE4983E547B936216D20185E58</vt:lpwstr>
  </property>
</Properties>
</file>